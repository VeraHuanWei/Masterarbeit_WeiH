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44" w:rsidRDefault="00740E44">
      <w:pPr>
        <w:rPr>
          <w:b/>
          <w:u w:val="single"/>
        </w:rPr>
      </w:pPr>
      <w:r>
        <w:rPr>
          <w:b/>
          <w:u w:val="single"/>
        </w:rPr>
        <w:t>Stimuli für Erkennung der Emotion</w:t>
      </w:r>
      <w:r w:rsidR="00A64B7A">
        <w:rPr>
          <w:b/>
          <w:u w:val="single"/>
        </w:rPr>
        <w:t xml:space="preserve"> (40 Items)</w:t>
      </w:r>
      <w:r>
        <w:rPr>
          <w:b/>
          <w:u w:val="single"/>
        </w:rPr>
        <w:t>:</w:t>
      </w:r>
    </w:p>
    <w:tbl>
      <w:tblPr>
        <w:tblW w:w="71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6"/>
        <w:gridCol w:w="146"/>
        <w:gridCol w:w="146"/>
        <w:gridCol w:w="1660"/>
      </w:tblGrid>
      <w:tr w:rsidR="00CC6888" w:rsidRPr="00740E44" w:rsidTr="00DA5136">
        <w:trPr>
          <w:trHeight w:val="315"/>
        </w:trPr>
        <w:tc>
          <w:tcPr>
            <w:tcW w:w="5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502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1660"/>
              <w:gridCol w:w="146"/>
              <w:gridCol w:w="1740"/>
            </w:tblGrid>
            <w:tr w:rsidR="00CC6888" w:rsidRPr="00A5378F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CC6888"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zh-CN"/>
                    </w:rPr>
                    <w:t>N_Kategorie</w:t>
                  </w:r>
                  <w:proofErr w:type="spellEnd"/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zh-CN"/>
                    </w:rPr>
                    <w:t>Item_2 Silben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A5378F" w:rsidRDefault="00CC6888" w:rsidP="00CC68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CC6888">
                    <w:rPr>
                      <w:rFonts w:ascii="Calibri" w:eastAsia="Times New Roman" w:hAnsi="Calibri" w:cs="Times New Roman"/>
                      <w:bCs/>
                      <w:color w:val="000000"/>
                      <w:sz w:val="24"/>
                      <w:szCs w:val="24"/>
                      <w:lang w:eastAsia="zh-CN"/>
                    </w:rPr>
                    <w:t>Emo_Valence</w:t>
                  </w:r>
                  <w:proofErr w:type="spellEnd"/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Weißkohl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4,09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Grünkohl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5,186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Knoblauch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4,377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Kürbis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5,381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Ingwer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5,335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Chili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5,648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Bärlauch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5,517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Obst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Himbeer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6,446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Obst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Kiwi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6,79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Obst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Mango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6,208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Obst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Pfirsich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6,554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Fruchtsaft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5,889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Eistee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6,316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Cola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5,543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Kaffee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5,971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Cocktail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6,443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Rotwein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6,784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Weißwein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6,357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Getränke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Joghurt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5,759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Honig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6,18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Pizza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6,049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Toastbrot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6,032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Bratwurst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6,165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Ketchup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5,194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Weißwurst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5,813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Sushi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6,124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Thunfisch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5,269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Gulasch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5,574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Erdnuss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6,171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Auflauf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4,628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Schulfächer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Bio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4,975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Schulfächer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Englisch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5,533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Schulfächer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Russisch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4,582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Schulfächer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Wirtschaft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4,785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Schulfächer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Technik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5,484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Tier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Panda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6,343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Tier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Zebra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5,308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Tier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Käfer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4,489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Tier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Lama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6,062</w:t>
                  </w:r>
                </w:p>
              </w:tc>
            </w:tr>
            <w:tr w:rsidR="00CC6888" w:rsidRPr="00CC6888" w:rsidTr="00CC6888">
              <w:trPr>
                <w:trHeight w:val="31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Tier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Tiger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888" w:rsidRPr="00CC6888" w:rsidRDefault="00CC6888" w:rsidP="00CC68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CC6888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zh-CN"/>
                    </w:rPr>
                    <w:t>5,025</w:t>
                  </w:r>
                </w:p>
              </w:tc>
            </w:tr>
          </w:tbl>
          <w:p w:rsidR="00CC6888" w:rsidRPr="00740E44" w:rsidRDefault="00CC6888" w:rsidP="00CC68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6888" w:rsidRPr="00740E44" w:rsidRDefault="00CC6888" w:rsidP="00CC68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6888" w:rsidRDefault="00CC6888" w:rsidP="00CC6888">
            <w:pPr>
              <w:spacing w:line="240" w:lineRule="auto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C6888" w:rsidRPr="00740E44" w:rsidRDefault="00CC6888" w:rsidP="00CC68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DA5136" w:rsidRDefault="00DA5136">
      <w:pPr>
        <w:rPr>
          <w:b/>
          <w:u w:val="single"/>
        </w:rPr>
      </w:pPr>
    </w:p>
    <w:p w:rsidR="00A5378F" w:rsidRDefault="00A5378F">
      <w:pPr>
        <w:rPr>
          <w:b/>
          <w:u w:val="single"/>
        </w:rPr>
      </w:pPr>
    </w:p>
    <w:p w:rsidR="00A5378F" w:rsidRPr="00602BA3" w:rsidRDefault="00A5378F" w:rsidP="00A5378F">
      <w:pPr>
        <w:rPr>
          <w:b/>
          <w:u w:val="single"/>
        </w:rPr>
      </w:pPr>
      <w:r>
        <w:rPr>
          <w:b/>
          <w:u w:val="single"/>
        </w:rPr>
        <w:lastRenderedPageBreak/>
        <w:t xml:space="preserve">Auswerten von Stimuli </w:t>
      </w:r>
      <w:r w:rsidRPr="001F660D">
        <w:rPr>
          <w:b/>
          <w:u w:val="single"/>
        </w:rPr>
        <w:t>Emotion:</w:t>
      </w:r>
    </w:p>
    <w:p w:rsidR="00A5378F" w:rsidRPr="003051F8" w:rsidRDefault="00A5378F" w:rsidP="00A53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1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0"/>
        <w:gridCol w:w="1071"/>
        <w:gridCol w:w="1056"/>
      </w:tblGrid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3051F8">
              <w:rPr>
                <w:rFonts w:ascii="Arial" w:hAnsi="Arial" w:cs="Arial"/>
                <w:b/>
                <w:bCs/>
                <w:color w:val="010205"/>
              </w:rPr>
              <w:t>Statistiken</w:t>
            </w:r>
            <w:r w:rsidRPr="003051F8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51F8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Valence</w:t>
            </w:r>
            <w:proofErr w:type="spellEnd"/>
            <w:r w:rsidRPr="003051F8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264A60"/>
                <w:sz w:val="18"/>
                <w:szCs w:val="18"/>
              </w:rPr>
              <w:t>Gültig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264A60"/>
                <w:sz w:val="18"/>
                <w:szCs w:val="18"/>
              </w:rPr>
              <w:t>Fehlend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5,65948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5,70350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264A60"/>
                <w:sz w:val="18"/>
                <w:szCs w:val="18"/>
              </w:rPr>
              <w:t>Modus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4,090</w:t>
            </w:r>
            <w:r w:rsidRPr="003051F8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,683639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264A60"/>
                <w:sz w:val="18"/>
                <w:szCs w:val="18"/>
              </w:rPr>
              <w:t>Varianz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,467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4,090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6,790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Stimulitypen</w:t>
            </w:r>
            <w:proofErr w:type="spellEnd"/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 xml:space="preserve"> = Emotion</w:t>
            </w:r>
          </w:p>
        </w:tc>
      </w:tr>
      <w:tr w:rsidR="00A5378F" w:rsidRPr="003051F8" w:rsidTr="000E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378F" w:rsidRPr="003051F8" w:rsidRDefault="00A5378F" w:rsidP="000E01A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051F8">
              <w:rPr>
                <w:rFonts w:ascii="Arial" w:hAnsi="Arial" w:cs="Arial"/>
                <w:color w:val="010205"/>
                <w:sz w:val="18"/>
                <w:szCs w:val="18"/>
              </w:rPr>
              <w:t>b. Mehrere Modi vorhanden. Der kleinste Wert wird angezeigt.</w:t>
            </w:r>
          </w:p>
        </w:tc>
      </w:tr>
    </w:tbl>
    <w:p w:rsidR="00A5378F" w:rsidRDefault="00A5378F" w:rsidP="00A537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5378F" w:rsidRDefault="00A5378F" w:rsidP="00A537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5251D69" wp14:editId="6BE604AE">
            <wp:extent cx="5760720" cy="461225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8F" w:rsidRDefault="00A5378F" w:rsidP="00A5378F"/>
    <w:p w:rsidR="00DA5136" w:rsidRDefault="00DA513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F163F" w:rsidRDefault="006F163F">
      <w:pPr>
        <w:rPr>
          <w:b/>
          <w:u w:val="single"/>
        </w:rPr>
      </w:pPr>
      <w:r>
        <w:rPr>
          <w:b/>
          <w:u w:val="single"/>
        </w:rPr>
        <w:lastRenderedPageBreak/>
        <w:t>Stimuli für Erkennung der Satztypen:</w:t>
      </w:r>
      <w:r w:rsidR="00A64B7A">
        <w:rPr>
          <w:b/>
          <w:u w:val="single"/>
        </w:rPr>
        <w:t xml:space="preserve"> (34 Items)</w:t>
      </w: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2000"/>
        <w:gridCol w:w="1320"/>
      </w:tblGrid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BB2D70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  <w:t>N_Kategorie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  <w:t>Item_3 Silben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BB2D70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zh-CN"/>
              </w:rPr>
              <w:t>Valence</w:t>
            </w:r>
            <w:proofErr w:type="spellEnd"/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Chinakohl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4,161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Blumenkohl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4,948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Champignon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4,559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Feldsalat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5,404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Paprika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4,973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Löwenzahn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6,243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Sellerie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4,509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Estragon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4,786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Majoran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4,765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Thymian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5,129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Ananas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5,957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Früchtetee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6,718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Apfelwein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5,483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Buttermilch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6,077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Milchkaffee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6,415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Alkohol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4,454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Honigwein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5,757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Eiskaffee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6,266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Bratapfel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6,354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Haselnuss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6,555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Obstsalat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6,69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Kokosnuss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6,343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Paranuss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5,659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Stachelschwein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4,462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Warzenschwein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4,432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Ameisen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4,928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Pinguin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5,942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Eichhörnchen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6,655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F522E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Känguru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6,535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Schmetterling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6,693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Kakadu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5,228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Tintenfisch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4,736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Meerschweinchen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5,423</w:t>
            </w:r>
          </w:p>
        </w:tc>
      </w:tr>
      <w:tr w:rsidR="00BB2D70" w:rsidRPr="00BB2D70" w:rsidTr="00BB2D70">
        <w:trPr>
          <w:trHeight w:val="31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Nasenbär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D70" w:rsidRPr="00BB2D70" w:rsidRDefault="00BB2D70" w:rsidP="00BB2D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B2D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5,742</w:t>
            </w:r>
          </w:p>
        </w:tc>
      </w:tr>
    </w:tbl>
    <w:p w:rsidR="006F163F" w:rsidRDefault="006F163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F660D" w:rsidRDefault="00664F21" w:rsidP="001F660D">
      <w:pPr>
        <w:rPr>
          <w:b/>
          <w:u w:val="single"/>
        </w:rPr>
      </w:pPr>
      <w:r>
        <w:rPr>
          <w:b/>
          <w:u w:val="single"/>
        </w:rPr>
        <w:lastRenderedPageBreak/>
        <w:t>Auswerten von Stimuli</w:t>
      </w:r>
      <w:r w:rsidR="001F660D" w:rsidRPr="001F660D">
        <w:rPr>
          <w:b/>
          <w:u w:val="single"/>
        </w:rPr>
        <w:t xml:space="preserve"> Satztyp</w:t>
      </w:r>
      <w:r w:rsidR="00E819A0">
        <w:rPr>
          <w:b/>
          <w:u w:val="single"/>
        </w:rPr>
        <w:t>en</w:t>
      </w:r>
      <w:r w:rsidR="001F660D" w:rsidRPr="001F660D">
        <w:rPr>
          <w:b/>
          <w:u w:val="single"/>
        </w:rPr>
        <w:t>:</w:t>
      </w:r>
    </w:p>
    <w:p w:rsidR="00F13D33" w:rsidRPr="00F13D33" w:rsidRDefault="00F13D33" w:rsidP="00F13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1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0"/>
        <w:gridCol w:w="1071"/>
        <w:gridCol w:w="1056"/>
      </w:tblGrid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F13D33">
              <w:rPr>
                <w:rFonts w:ascii="Arial" w:hAnsi="Arial" w:cs="Arial"/>
                <w:b/>
                <w:bCs/>
                <w:color w:val="010205"/>
              </w:rPr>
              <w:t>Statistiken</w:t>
            </w:r>
            <w:r w:rsidRPr="00F13D3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3D33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Valence</w:t>
            </w:r>
            <w:proofErr w:type="spellEnd"/>
            <w:r w:rsidRPr="00F13D33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264A60"/>
                <w:sz w:val="18"/>
                <w:szCs w:val="18"/>
              </w:rPr>
              <w:t>Gültig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264A60"/>
                <w:sz w:val="18"/>
                <w:szCs w:val="18"/>
              </w:rPr>
              <w:t>Fehlend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5,55826</w:t>
            </w:r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5,57100</w:t>
            </w:r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264A60"/>
                <w:sz w:val="18"/>
                <w:szCs w:val="18"/>
              </w:rPr>
              <w:t>Modus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4,161</w:t>
            </w:r>
            <w:r w:rsidRPr="00F13D3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,812251</w:t>
            </w:r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264A60"/>
                <w:sz w:val="18"/>
                <w:szCs w:val="18"/>
              </w:rPr>
              <w:t>Varianz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,660</w:t>
            </w:r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4,161</w:t>
            </w:r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4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6,718</w:t>
            </w:r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Stimulitypen</w:t>
            </w:r>
            <w:proofErr w:type="spellEnd"/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 xml:space="preserve"> = </w:t>
            </w:r>
            <w:proofErr w:type="spellStart"/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Satztyp</w:t>
            </w:r>
            <w:proofErr w:type="spellEnd"/>
          </w:p>
        </w:tc>
      </w:tr>
      <w:tr w:rsidR="00F13D33" w:rsidRPr="00F13D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13D33" w:rsidRPr="00F13D33" w:rsidRDefault="00F13D33" w:rsidP="00F13D3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3D33">
              <w:rPr>
                <w:rFonts w:ascii="Arial" w:hAnsi="Arial" w:cs="Arial"/>
                <w:color w:val="010205"/>
                <w:sz w:val="18"/>
                <w:szCs w:val="18"/>
              </w:rPr>
              <w:t>b. Mehrere Modi vorhanden. Der kleinste Wert wird angezeigt.</w:t>
            </w:r>
          </w:p>
        </w:tc>
      </w:tr>
    </w:tbl>
    <w:p w:rsidR="00F13D33" w:rsidRPr="00F13D33" w:rsidRDefault="00F13D33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13D33" w:rsidRDefault="00F13D33" w:rsidP="00F13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72175" cy="47815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9E" w:rsidRDefault="004D7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345C" w:rsidRPr="00CE2239" w:rsidRDefault="0001345C" w:rsidP="0001345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CE2239">
        <w:rPr>
          <w:rFonts w:ascii="Times New Roman" w:hAnsi="Times New Roman" w:cs="Times New Roman"/>
          <w:sz w:val="24"/>
          <w:szCs w:val="24"/>
        </w:rPr>
        <w:t>Keinen Wert bei</w:t>
      </w:r>
      <w:r w:rsidRPr="00CE2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239">
        <w:rPr>
          <w:rFonts w:ascii="Times New Roman" w:hAnsi="Times New Roman" w:cs="Times New Roman"/>
          <w:i/>
          <w:sz w:val="24"/>
          <w:szCs w:val="24"/>
        </w:rPr>
        <w:t>Affective</w:t>
      </w:r>
      <w:proofErr w:type="spellEnd"/>
      <w:r w:rsidRPr="00CE22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2239">
        <w:rPr>
          <w:rFonts w:ascii="Times New Roman" w:hAnsi="Times New Roman" w:cs="Times New Roman"/>
          <w:i/>
          <w:sz w:val="24"/>
          <w:szCs w:val="24"/>
        </w:rPr>
        <w:t>Norms</w:t>
      </w:r>
      <w:proofErr w:type="spellEnd"/>
      <w:r w:rsidRPr="00CE2239">
        <w:rPr>
          <w:rFonts w:ascii="Times New Roman" w:hAnsi="Times New Roman" w:cs="Times New Roman"/>
          <w:sz w:val="24"/>
          <w:szCs w:val="24"/>
        </w:rPr>
        <w:t xml:space="preserve"> von diesen Wörtern</w:t>
      </w:r>
      <w:r w:rsidRPr="00CE2239">
        <w:rPr>
          <w:rFonts w:ascii="Times New Roman" w:hAnsi="Times New Roman" w:cs="Times New Roman"/>
          <w:sz w:val="24"/>
          <w:szCs w:val="24"/>
        </w:rPr>
        <w:t xml:space="preserve"> gefunden</w:t>
      </w:r>
      <w:r w:rsidR="00DF1A89">
        <w:rPr>
          <w:rFonts w:ascii="Times New Roman" w:hAnsi="Times New Roman" w:cs="Times New Roman"/>
          <w:sz w:val="24"/>
          <w:szCs w:val="24"/>
        </w:rPr>
        <w:t>, bzw. zu niedrig</w:t>
      </w:r>
      <w:r w:rsidRPr="00CE2239">
        <w:rPr>
          <w:rFonts w:ascii="Times New Roman" w:hAnsi="Times New Roman" w:cs="Times New Roman"/>
          <w:sz w:val="24"/>
          <w:szCs w:val="24"/>
        </w:rPr>
        <w:t>:</w:t>
      </w:r>
    </w:p>
    <w:p w:rsidR="0001345C" w:rsidRPr="00CE2239" w:rsidRDefault="0001345C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4D739E" w:rsidRPr="00CE2239" w:rsidRDefault="004D739E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239">
        <w:rPr>
          <w:rFonts w:ascii="Times New Roman" w:hAnsi="Times New Roman" w:cs="Times New Roman"/>
          <w:b/>
          <w:sz w:val="24"/>
          <w:szCs w:val="24"/>
          <w:u w:val="single"/>
        </w:rPr>
        <w:t>Stimuli für den Übungsteil der Erkennung von Emotionen:</w:t>
      </w:r>
      <w:r w:rsidR="00CC3F81">
        <w:rPr>
          <w:rFonts w:ascii="Times New Roman" w:hAnsi="Times New Roman" w:cs="Times New Roman"/>
          <w:b/>
          <w:sz w:val="24"/>
          <w:szCs w:val="24"/>
          <w:u w:val="single"/>
        </w:rPr>
        <w:t xml:space="preserve"> (8 Items)</w:t>
      </w:r>
    </w:p>
    <w:tbl>
      <w:tblPr>
        <w:tblpPr w:leftFromText="141" w:rightFromText="141" w:vertAnchor="text" w:tblpY="1"/>
        <w:tblOverlap w:val="never"/>
        <w:tblW w:w="3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660"/>
      </w:tblGrid>
      <w:tr w:rsidR="004D739E" w:rsidRPr="004D739E" w:rsidTr="004D739E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  <w:t>Kokos</w:t>
            </w:r>
          </w:p>
        </w:tc>
      </w:tr>
      <w:tr w:rsidR="004D739E" w:rsidRPr="004D739E" w:rsidTr="004D739E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  <w:t>Kaki</w:t>
            </w:r>
          </w:p>
        </w:tc>
      </w:tr>
      <w:tr w:rsidR="004D739E" w:rsidRPr="004D739E" w:rsidTr="004D739E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4D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  <w:t>Lychee</w:t>
            </w:r>
            <w:proofErr w:type="spellEnd"/>
          </w:p>
        </w:tc>
      </w:tr>
      <w:tr w:rsidR="004D739E" w:rsidRPr="004D739E" w:rsidTr="004D739E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4D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  <w:t>Grüntee</w:t>
            </w:r>
            <w:proofErr w:type="spellEnd"/>
          </w:p>
        </w:tc>
      </w:tr>
      <w:tr w:rsidR="004D739E" w:rsidRPr="004D739E" w:rsidTr="004D739E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  <w:t>Ouzo</w:t>
            </w:r>
          </w:p>
        </w:tc>
      </w:tr>
      <w:tr w:rsidR="004D739E" w:rsidRPr="004D739E" w:rsidTr="004D739E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  <w:t>Mocha</w:t>
            </w:r>
          </w:p>
        </w:tc>
      </w:tr>
      <w:tr w:rsidR="004D739E" w:rsidRPr="004D739E" w:rsidTr="004D739E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  <w:t>Muffin</w:t>
            </w:r>
          </w:p>
        </w:tc>
      </w:tr>
      <w:tr w:rsidR="004D739E" w:rsidRPr="004D739E" w:rsidTr="004D739E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39E" w:rsidRPr="004D739E" w:rsidRDefault="004D739E" w:rsidP="004D73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4D73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  <w:t>Python</w:t>
            </w:r>
          </w:p>
        </w:tc>
      </w:tr>
    </w:tbl>
    <w:p w:rsidR="0001345C" w:rsidRPr="00CE2239" w:rsidRDefault="004D739E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sz w:val="24"/>
          <w:szCs w:val="24"/>
        </w:rPr>
      </w:pPr>
      <w:r w:rsidRPr="00CE2239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1345C" w:rsidRPr="00CE2239" w:rsidRDefault="0001345C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239">
        <w:rPr>
          <w:rFonts w:ascii="Times New Roman" w:hAnsi="Times New Roman" w:cs="Times New Roman"/>
          <w:b/>
          <w:sz w:val="24"/>
          <w:szCs w:val="24"/>
          <w:u w:val="single"/>
        </w:rPr>
        <w:t>Stimuli für den Übungsteil der Erkennung von Satztypen:</w:t>
      </w:r>
      <w:r w:rsidR="00CC3F81">
        <w:rPr>
          <w:rFonts w:ascii="Times New Roman" w:hAnsi="Times New Roman" w:cs="Times New Roman"/>
          <w:b/>
          <w:sz w:val="24"/>
          <w:szCs w:val="24"/>
          <w:u w:val="single"/>
        </w:rPr>
        <w:t xml:space="preserve"> (10 Items)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2000"/>
      </w:tblGrid>
      <w:tr w:rsidR="0001345C" w:rsidRPr="0001345C" w:rsidTr="00104335">
        <w:trPr>
          <w:trHeight w:val="31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7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2000"/>
              <w:gridCol w:w="1320"/>
            </w:tblGrid>
            <w:tr w:rsidR="0001345C" w:rsidRPr="0001345C" w:rsidTr="0001345C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Brokkoli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01345C" w:rsidRPr="0001345C" w:rsidTr="0001345C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Rucola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01345C" w:rsidRPr="0001345C" w:rsidTr="0001345C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Maniok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01345C" w:rsidRPr="0001345C" w:rsidTr="0001345C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Zuckermais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01345C" w:rsidRPr="0001345C" w:rsidTr="0001345C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Gemüse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01345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Rossmarie</w:t>
                  </w:r>
                  <w:proofErr w:type="spellEnd"/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01345C" w:rsidRPr="0001345C" w:rsidTr="0001345C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Obst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Speierling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01345C" w:rsidRPr="0001345C" w:rsidTr="0001345C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Obst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Pomelo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01345C" w:rsidRPr="0001345C" w:rsidTr="0001345C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Essen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01345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Pekannuss</w:t>
                  </w:r>
                  <w:proofErr w:type="spellEnd"/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01345C" w:rsidRPr="0001345C" w:rsidTr="0001345C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Tier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Igelfisch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01345C" w:rsidRPr="0001345C" w:rsidTr="0001345C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Tier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eastAsia="zh-CN"/>
                    </w:rPr>
                    <w:t>Blutegel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1345C" w:rsidRPr="0001345C" w:rsidRDefault="0001345C" w:rsidP="0001345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01345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zh-CN"/>
                    </w:rPr>
                    <w:t>3,338</w:t>
                  </w:r>
                </w:p>
              </w:tc>
            </w:tr>
          </w:tbl>
          <w:p w:rsidR="0001345C" w:rsidRPr="0001345C" w:rsidRDefault="0001345C" w:rsidP="0001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345C" w:rsidRPr="0001345C" w:rsidRDefault="0001345C" w:rsidP="000134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01345C" w:rsidRPr="0001345C" w:rsidTr="00104335">
        <w:trPr>
          <w:trHeight w:val="31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345C" w:rsidRPr="0001345C" w:rsidRDefault="0001345C" w:rsidP="00013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345C" w:rsidRPr="0001345C" w:rsidRDefault="0001345C" w:rsidP="00013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DF1A89" w:rsidRDefault="00DF1A89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1A89" w:rsidRDefault="00DF1A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01345C" w:rsidRDefault="00DF1A89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1A89">
        <w:rPr>
          <w:rFonts w:ascii="Times New Roman" w:hAnsi="Times New Roman" w:cs="Times New Roman"/>
          <w:b/>
          <w:sz w:val="24"/>
          <w:szCs w:val="24"/>
          <w:u w:val="single"/>
        </w:rPr>
        <w:t>Füller Stimuli</w:t>
      </w:r>
      <w:r w:rsidR="00A64B7A">
        <w:rPr>
          <w:rFonts w:ascii="Times New Roman" w:hAnsi="Times New Roman" w:cs="Times New Roman"/>
          <w:b/>
          <w:sz w:val="24"/>
          <w:szCs w:val="24"/>
          <w:u w:val="single"/>
        </w:rPr>
        <w:t>: (106 Items)</w:t>
      </w: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460"/>
        <w:gridCol w:w="1980"/>
        <w:gridCol w:w="1320"/>
      </w:tblGrid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zh-CN"/>
              </w:rPr>
              <w:t>N_Kategorie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zh-CN"/>
              </w:rPr>
              <w:t>Füller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zh-CN"/>
              </w:rPr>
              <w:t>Item_Silben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zh-CN"/>
              </w:rPr>
              <w:t>Akzentmuster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Zwiebel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Zw`ie-bel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*</w:t>
            </w: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Bohne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B`oh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Möhre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M`öh-re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Pilze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P`il-ze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Gurken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G`ur-ken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Kräuter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Kr`äu-ter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Spargel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Sp`ar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-gel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Tomate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To-m`a-te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Zucchini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Zuc-ch`i-ni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Gemüse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Kartoffel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Kar-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t`of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Apfel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`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Ap-fel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Traube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Tr`au-be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Birne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B`ir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Nüsse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N`üs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Feige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F`ei-ge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Kirsche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K`ir-sche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Pflaumen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Pfl`au-men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Melone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Me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l`o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Banane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Ba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n`a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Weintrauben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Wein-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tr`au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ben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Oliven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l`i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ven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Erdbeere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`Erd-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bee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Orange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r`an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Papaya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Pa-p`a-ya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Avocado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vo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c`a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-do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Heidelbeere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H`ei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-del-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bee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Obst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Mandarine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Man-da-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r`i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Wasser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W`as-ser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Sake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S`a-ke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Mate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M`a-te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Radler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R`ad-ler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Whisky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Wh`is-ky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Kakao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Ka-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k`ao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Holunder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Ho-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l`un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Espresso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pr`es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-so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Limonade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Li-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mo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n`a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-de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Getränke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Cappuccino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Cap-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puc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c`i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-no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Nudeln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N`u-deln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*</w:t>
            </w: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Schnitzel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Schn`it-zel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*</w:t>
            </w: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Brötchen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Br`öt-chen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*</w:t>
            </w: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Döner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D`ö-ner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Brezel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Br`e-zel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*</w:t>
            </w: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Torte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T`or-te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Krabbe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Kr`ab-be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Kekse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K`ek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Schoko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Scho-k`o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Butter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B`ut-ter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*</w:t>
            </w: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Waffel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W`af-fel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*</w:t>
            </w: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Schinken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Sch`in-ken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Käse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K`ä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Kuchen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K`u-chen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Sahne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S`ah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Suppe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S`up-pe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Eier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`Ei-er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Pommes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P`om-mes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*</w:t>
            </w: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Garnieren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Gar-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n`ier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Mandeln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M`an-deln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Salami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Sa-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l`a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-mi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Spaghetti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Spa-gh`et-ti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Hamburger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H`am-bur-ger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*</w:t>
            </w: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Lasagne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La-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s`ag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Glasnudel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Gl`as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-nu-del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*</w:t>
            </w: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Schweinshaxe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Schw`eins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-ha-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xe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Leberwurst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L`e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ber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-wurst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Frikadellen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Fri-ka-d`el-len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Olivenöl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l`i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ven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-öl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Putenschnitzel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P`u-ten-schni-tzel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Peperoni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Pe-pe-r`o-ni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Mayonnaise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  <w:t>Ma-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  <w:t>yon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  <w:t>-n`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  <w:t>ai-se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Essen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Mozzarella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  <w:t>Moz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  <w:t>za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  <w:t>r`el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  <w:t>-la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Chemie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Che-m`ie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Latein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La-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t`ein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Sprache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Spr`a-che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Mathe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M`a-the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Musik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Mu-s`ik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Physik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Phy-s`ik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Erdkunde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`Erd-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kun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-de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Französisch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Fran-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z`ö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sisch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Geschichte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Ge-sch`ich-te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Politik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Po-li-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t`ik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Biologie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Bi-o-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lo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g`ie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Informatik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In-for-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m`a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tik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Psychologie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Psy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cho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-lo-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g`ie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Pädagogik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Pä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-da-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g`o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gik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Schulfächer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Philosophie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Phi-lo-so-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  <w:t>ph`ie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Affe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`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Af-fe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Biene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B`ie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Katze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K`at-ze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Kamel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Ka-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m`el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  <w:bookmarkStart w:id="0" w:name="_GoBack"/>
        <w:bookmarkEnd w:id="0"/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Delfin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Del-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f`in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Löwe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L`ö-we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Schlange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Schl`an-ge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Ente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`En-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Spinne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Sp`in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Elefant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E-le-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f`ant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Alpaka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Al-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p`a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Giraffe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Gi-r`af-fe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Krokodil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Kro-ko-d`il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Eidechse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`Ei-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dech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Schildkröte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Sch`ild-krö-te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Papagei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Pa-pa-g`ei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Flamingo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Flam-m`in-go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Gazellen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Ga-z`el-len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Gorilla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Go-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r`il</w:t>
            </w:r>
            <w:proofErr w:type="spellEnd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-la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Leopard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Le-o-</w:t>
            </w:r>
            <w:proofErr w:type="spellStart"/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p`ard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CC3F81" w:rsidRPr="00CC3F81" w:rsidTr="00CC3F81">
        <w:trPr>
          <w:trHeight w:val="31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Tier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zh-CN"/>
              </w:rPr>
              <w:t>Koala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C3F8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Ko-`a-la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F81" w:rsidRPr="00CC3F81" w:rsidRDefault="00CC3F81" w:rsidP="00CC3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DF1A89" w:rsidRPr="00DF1A89" w:rsidRDefault="00DF1A89" w:rsidP="00F13D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F1A89" w:rsidRPr="00DF1A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47E96"/>
    <w:multiLevelType w:val="hybridMultilevel"/>
    <w:tmpl w:val="4FFA81B0"/>
    <w:lvl w:ilvl="0" w:tplc="D624C9D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E6"/>
    <w:rsid w:val="0001345C"/>
    <w:rsid w:val="00026BAE"/>
    <w:rsid w:val="00104335"/>
    <w:rsid w:val="001F660D"/>
    <w:rsid w:val="00280742"/>
    <w:rsid w:val="002A789B"/>
    <w:rsid w:val="003051F8"/>
    <w:rsid w:val="004D739E"/>
    <w:rsid w:val="005E2117"/>
    <w:rsid w:val="00602BA3"/>
    <w:rsid w:val="00664F21"/>
    <w:rsid w:val="006F163F"/>
    <w:rsid w:val="00740E44"/>
    <w:rsid w:val="00765AB5"/>
    <w:rsid w:val="009A05E6"/>
    <w:rsid w:val="00A5378F"/>
    <w:rsid w:val="00A64B7A"/>
    <w:rsid w:val="00B4700C"/>
    <w:rsid w:val="00B75CC7"/>
    <w:rsid w:val="00BB2D70"/>
    <w:rsid w:val="00CC3F81"/>
    <w:rsid w:val="00CC6888"/>
    <w:rsid w:val="00CE2239"/>
    <w:rsid w:val="00D42CCD"/>
    <w:rsid w:val="00D44DD4"/>
    <w:rsid w:val="00DA5136"/>
    <w:rsid w:val="00DF1A89"/>
    <w:rsid w:val="00E819A0"/>
    <w:rsid w:val="00F13D33"/>
    <w:rsid w:val="00F5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6CFD1-0560-469C-8E71-BDFF957D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63B8FA52.dotm</Template>
  <TotalTime>0</TotalTime>
  <Pages>8</Pages>
  <Words>854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28</cp:revision>
  <dcterms:created xsi:type="dcterms:W3CDTF">2018-05-09T10:02:00Z</dcterms:created>
  <dcterms:modified xsi:type="dcterms:W3CDTF">2018-05-09T11:03:00Z</dcterms:modified>
</cp:coreProperties>
</file>